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AD" w:rsidRDefault="005250A0">
      <w:pPr>
        <w:pStyle w:val="Title"/>
      </w:pPr>
      <w:r>
        <w:t>Weather to wear</w:t>
      </w:r>
    </w:p>
    <w:p w:rsidR="008829E2" w:rsidRDefault="002C5FAD">
      <w:pPr>
        <w:pStyle w:val="Title"/>
      </w:pPr>
      <w:r>
        <w:t>Petergail MCfayden</w:t>
      </w:r>
      <w:r w:rsidR="007767F9">
        <w:br/>
      </w:r>
      <w:r w:rsidR="005250A0">
        <w:t xml:space="preserve">CS 639 Android </w:t>
      </w:r>
      <w:r w:rsidR="007767F9">
        <w:t>Project Scope</w:t>
      </w:r>
    </w:p>
    <w:sdt>
      <w:sdtPr>
        <w:id w:val="216403978"/>
        <w:placeholder>
          <w:docPart w:val="BE4F4B7819F64A39BAA2CD1549F50ED8"/>
        </w:placeholder>
        <w:date w:fullDate="2014-10-30T00:00:00Z">
          <w:dateFormat w:val="MMMM d, yyyy"/>
          <w:lid w:val="en-US"/>
          <w:storeMappedDataAs w:val="dateTime"/>
          <w:calendar w:val="gregorian"/>
        </w:date>
      </w:sdtPr>
      <w:sdtEndPr/>
      <w:sdtContent>
        <w:p w:rsidR="008829E2" w:rsidRDefault="005250A0">
          <w:pPr>
            <w:pStyle w:val="Subtitle"/>
          </w:pPr>
          <w:r>
            <w:t>October 30, 2014</w:t>
          </w:r>
        </w:p>
      </w:sdtContent>
    </w:sdt>
    <w:p w:rsidR="008829E2" w:rsidRDefault="007767F9">
      <w:pPr>
        <w:pStyle w:val="Heading1"/>
      </w:pPr>
      <w:r>
        <w:t>Overview</w:t>
      </w:r>
    </w:p>
    <w:p w:rsidR="008829E2" w:rsidRDefault="007767F9">
      <w:pPr>
        <w:pStyle w:val="Heading2"/>
      </w:pPr>
      <w:r>
        <w:t>Project Background and Description</w:t>
      </w:r>
    </w:p>
    <w:p w:rsidR="008829E2" w:rsidRDefault="005250A0">
      <w:r>
        <w:t>Everyone needs to dress appropriate according to the weather when leaving the house for school or work.  Standard weather apps give you the numerical weather value but that may still leave you questioning “What do I wear?”</w:t>
      </w:r>
    </w:p>
    <w:p w:rsidR="008829E2" w:rsidRDefault="005250A0">
      <w:pPr>
        <w:pStyle w:val="Heading2"/>
      </w:pPr>
      <w:r>
        <w:t>Idea Proposal</w:t>
      </w:r>
    </w:p>
    <w:p w:rsidR="008829E2" w:rsidRDefault="005250A0">
      <w:r>
        <w:t>Create an android app that takes in some basic info from a user and based on the user response and their current location, generate a visual image of what to wear according to the current weather forecast.</w:t>
      </w:r>
    </w:p>
    <w:p w:rsidR="008829E2" w:rsidRDefault="005250A0">
      <w:pPr>
        <w:pStyle w:val="Heading2"/>
      </w:pPr>
      <w:r>
        <w:t>Users</w:t>
      </w:r>
    </w:p>
    <w:p w:rsidR="008829E2" w:rsidRDefault="0070482E">
      <w:pPr>
        <w:pStyle w:val="NoSpacing"/>
      </w:pPr>
      <w:r>
        <w:t xml:space="preserve">Current demographic is 18-55 male and female, basically anyone with a smart phone who can download an app and goes outside.  Possible future expansion to include a separate page for each family member for those busy </w:t>
      </w:r>
      <w:proofErr w:type="spellStart"/>
      <w:r>
        <w:t>mom’s</w:t>
      </w:r>
      <w:proofErr w:type="spellEnd"/>
      <w:r>
        <w:t xml:space="preserve"> and dads. Possible reminders that generate a visual display instead of a ping (e.g. Steven’s Tee ball game  @ 3pm – displays an image of Steven in his little-league uniform at 230pm) </w:t>
      </w:r>
    </w:p>
    <w:p w:rsidR="008829E2" w:rsidRDefault="007767F9">
      <w:r>
        <w:t>The new system must include the following:</w:t>
      </w:r>
    </w:p>
    <w:p w:rsidR="008829E2" w:rsidRDefault="007767F9">
      <w:pPr>
        <w:pStyle w:val="ListBullet"/>
      </w:pPr>
      <w:r>
        <w:t>Ability to allow both internal and external users to access the application without downloading any software</w:t>
      </w:r>
    </w:p>
    <w:p w:rsidR="008829E2" w:rsidRDefault="007767F9">
      <w:pPr>
        <w:pStyle w:val="ListBullet"/>
      </w:pPr>
      <w:r>
        <w:t>Ability to interface with the existing data warehouse application</w:t>
      </w:r>
    </w:p>
    <w:p w:rsidR="008829E2" w:rsidRDefault="007767F9">
      <w:pPr>
        <w:pStyle w:val="ListBullet"/>
      </w:pPr>
      <w:r>
        <w:t>Ability to incorporate automated routing and notifications based on business rules</w:t>
      </w:r>
    </w:p>
    <w:p w:rsidR="008829E2" w:rsidRDefault="0070482E">
      <w:pPr>
        <w:pStyle w:val="Heading2"/>
      </w:pPr>
      <w:r>
        <w:t>Prototype</w:t>
      </w:r>
    </w:p>
    <w:p w:rsidR="008829E2" w:rsidRDefault="002C5FAD">
      <w:r>
        <w:t>Current Android app has bare skin layouts, current project consist of the following:</w:t>
      </w:r>
    </w:p>
    <w:p w:rsidR="002C5FAD" w:rsidRDefault="002C5FAD" w:rsidP="002C5FAD">
      <w:pPr>
        <w:pStyle w:val="ListParagraph"/>
        <w:numPr>
          <w:ilvl w:val="0"/>
          <w:numId w:val="5"/>
        </w:numPr>
      </w:pPr>
      <w:r>
        <w:t>Title layout page</w:t>
      </w:r>
    </w:p>
    <w:p w:rsidR="002C5FAD" w:rsidRDefault="002C5FAD" w:rsidP="002C5FAD">
      <w:pPr>
        <w:pStyle w:val="ListParagraph"/>
        <w:numPr>
          <w:ilvl w:val="0"/>
          <w:numId w:val="5"/>
        </w:numPr>
      </w:pPr>
      <w:r>
        <w:t>A Transition layout page</w:t>
      </w:r>
    </w:p>
    <w:p w:rsidR="002C5FAD" w:rsidRDefault="002C5FAD" w:rsidP="002C5FAD">
      <w:pPr>
        <w:pStyle w:val="ListParagraph"/>
        <w:numPr>
          <w:ilvl w:val="0"/>
          <w:numId w:val="5"/>
        </w:numPr>
      </w:pPr>
      <w:r>
        <w:t>Input menu layout page</w:t>
      </w:r>
    </w:p>
    <w:p w:rsidR="002C5FAD" w:rsidRDefault="002C5FAD" w:rsidP="002C5FAD">
      <w:pPr>
        <w:pStyle w:val="ListParagraph"/>
        <w:numPr>
          <w:ilvl w:val="0"/>
          <w:numId w:val="5"/>
        </w:numPr>
      </w:pPr>
      <w:r>
        <w:t>Weather Wear layout page</w:t>
      </w:r>
    </w:p>
    <w:p w:rsidR="008829E2" w:rsidRDefault="002C5FAD">
      <w:pPr>
        <w:pStyle w:val="Heading2"/>
      </w:pPr>
      <w:r>
        <w:t>Presentation</w:t>
      </w:r>
    </w:p>
    <w:p w:rsidR="00E55D06" w:rsidRDefault="002C5FAD">
      <w:r>
        <w:t>TBD</w:t>
      </w:r>
      <w:bookmarkStart w:id="0" w:name="_GoBack"/>
      <w:bookmarkEnd w:id="0"/>
    </w:p>
    <w:p w:rsidR="008829E2" w:rsidRDefault="002C5FAD">
      <w:pPr>
        <w:pStyle w:val="Heading2"/>
      </w:pPr>
      <w:r>
        <w:t>Documentation &amp; Process</w:t>
      </w:r>
    </w:p>
    <w:p w:rsidR="008829E2" w:rsidRDefault="002C5FAD" w:rsidP="002C5FAD">
      <w:r>
        <w:t>TBD</w:t>
      </w:r>
    </w:p>
    <w:sectPr w:rsidR="008829E2">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74C" w:rsidRDefault="001E474C">
      <w:pPr>
        <w:spacing w:after="0" w:line="240" w:lineRule="auto"/>
      </w:pPr>
      <w:r>
        <w:separator/>
      </w:r>
    </w:p>
  </w:endnote>
  <w:endnote w:type="continuationSeparator" w:id="0">
    <w:p w:rsidR="001E474C" w:rsidRDefault="001E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74C" w:rsidRDefault="001E474C">
      <w:pPr>
        <w:spacing w:after="0" w:line="240" w:lineRule="auto"/>
      </w:pPr>
      <w:r>
        <w:separator/>
      </w:r>
    </w:p>
  </w:footnote>
  <w:footnote w:type="continuationSeparator" w:id="0">
    <w:p w:rsidR="001E474C" w:rsidRDefault="001E4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9E2" w:rsidRDefault="007767F9">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9E2" w:rsidRDefault="007767F9">
                          <w:pPr>
                            <w:pStyle w:val="Footer"/>
                          </w:pPr>
                          <w:r>
                            <w:fldChar w:fldCharType="begin"/>
                          </w:r>
                          <w:r>
                            <w:instrText xml:space="preserve"> PAGE   \* MERGEFORMAT </w:instrText>
                          </w:r>
                          <w:r>
                            <w:fldChar w:fldCharType="separate"/>
                          </w:r>
                          <w:r w:rsidR="00E55D06">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829E2" w:rsidRDefault="007767F9">
                    <w:pPr>
                      <w:pStyle w:val="Footer"/>
                    </w:pPr>
                    <w:r>
                      <w:fldChar w:fldCharType="begin"/>
                    </w:r>
                    <w:r>
                      <w:instrText xml:space="preserve"> PAGE   \* MERGEFORMAT </w:instrText>
                    </w:r>
                    <w:r>
                      <w:fldChar w:fldCharType="separate"/>
                    </w:r>
                    <w:r w:rsidR="00E55D06">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4306F8"/>
    <w:multiLevelType w:val="hybridMultilevel"/>
    <w:tmpl w:val="157A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A0"/>
    <w:rsid w:val="001E474C"/>
    <w:rsid w:val="002C5FAD"/>
    <w:rsid w:val="005250A0"/>
    <w:rsid w:val="0070482E"/>
    <w:rsid w:val="007767F9"/>
    <w:rsid w:val="008829E2"/>
    <w:rsid w:val="00B543B2"/>
    <w:rsid w:val="00E55D06"/>
    <w:rsid w:val="00E9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47D35F-9AF3-4E77-830F-337264B4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C5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ail%20McFayde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4F4B7819F64A39BAA2CD1549F50ED8"/>
        <w:category>
          <w:name w:val="General"/>
          <w:gallery w:val="placeholder"/>
        </w:category>
        <w:types>
          <w:type w:val="bbPlcHdr"/>
        </w:types>
        <w:behaviors>
          <w:behavior w:val="content"/>
        </w:behaviors>
        <w:guid w:val="{38728F2D-0D91-4ECC-B32F-3007FB6D5805}"/>
      </w:docPartPr>
      <w:docPartBody>
        <w:p w:rsidR="00C30503" w:rsidRDefault="00503D75">
          <w:pPr>
            <w:pStyle w:val="BE4F4B7819F64A39BAA2CD1549F50ED8"/>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75"/>
    <w:rsid w:val="001E39BA"/>
    <w:rsid w:val="00503D75"/>
    <w:rsid w:val="00C3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21D98D7EA4C98BF83AB55C12CE7FB">
    <w:name w:val="A3D21D98D7EA4C98BF83AB55C12CE7FB"/>
  </w:style>
  <w:style w:type="paragraph" w:customStyle="1" w:styleId="BE4F4B7819F64A39BAA2CD1549F50ED8">
    <w:name w:val="BE4F4B7819F64A39BAA2CD1549F50ED8"/>
  </w:style>
  <w:style w:type="character" w:styleId="PlaceholderText">
    <w:name w:val="Placeholder Text"/>
    <w:basedOn w:val="DefaultParagraphFont"/>
    <w:uiPriority w:val="99"/>
    <w:semiHidden/>
    <w:rPr>
      <w:color w:val="808080"/>
    </w:rPr>
  </w:style>
  <w:style w:type="paragraph" w:customStyle="1" w:styleId="718314872C4A4A118235F15B299B4B28">
    <w:name w:val="718314872C4A4A118235F15B299B4B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8C2C09C-ED5C-4DCE-BE07-54A0A9056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65</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Petergail McFayden</dc:creator>
  <cp:keywords/>
  <cp:lastModifiedBy>Petergail McFayden</cp:lastModifiedBy>
  <cp:revision>2</cp:revision>
  <dcterms:created xsi:type="dcterms:W3CDTF">2014-11-05T06:08:00Z</dcterms:created>
  <dcterms:modified xsi:type="dcterms:W3CDTF">2014-11-08T02:36:00Z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